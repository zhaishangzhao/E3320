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4"/>
          <w:szCs w:val="24"/>
          <w:u w:val="single"/>
        </w:rPr>
        <w:t>实验</w:t>
      </w:r>
      <w:r>
        <w:rPr>
          <w:rFonts w:hint="eastAsia" w:ascii="Times New Roman" w:hAnsi="Times New Roman"/>
          <w:b/>
          <w:sz w:val="24"/>
          <w:szCs w:val="24"/>
          <w:u w:val="single"/>
          <w:lang w:val="en-US" w:eastAsia="zh-CN"/>
        </w:rPr>
        <w:t>六 利用Socket API实现网上点对点通信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翟尚召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24320182203320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4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left="480" w:leftChars="200" w:firstLine="0" w:firstLineChars="0"/>
        <w:rPr>
          <w:rFonts w:hint="eastAsia" w:eastAsiaTheme="minorEastAsia"/>
          <w:lang w:eastAsia="zh-CN"/>
        </w:rPr>
      </w:pPr>
      <w:permStart w:id="10" w:edGrp="everyone"/>
      <w:r>
        <w:rPr>
          <w:rFonts w:hint="eastAsia"/>
        </w:rPr>
        <w:t>在Windows或Linux操作系统(也可以将客户端部署在Android iOS或WinPhone手机)下，分别基于TCP和UDP协议，利用SocketAPI 实现网上点对点通信</w:t>
      </w:r>
      <w:r>
        <w:rPr>
          <w:rFonts w:hint="eastAsia"/>
          <w:lang w:eastAsia="zh-CN"/>
        </w:rPr>
        <w:t>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Window 10操作系统、Visual Studio 2019、C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numId w:val="0"/>
        </w:numPr>
        <w:spacing w:before="120" w:after="120"/>
        <w:rPr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permStart w:id="12" w:edGrp="everyone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5105" cy="2700020"/>
            <wp:effectExtent l="0" t="0" r="13335" b="12700"/>
            <wp:docPr id="11" name="图片 11" descr="QQ截图2020050521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05052139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4015" cy="3202305"/>
            <wp:effectExtent l="0" t="0" r="12065" b="13335"/>
            <wp:docPr id="2" name="图片 2" descr="QQ截图2020050521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5052140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3180" cy="779780"/>
            <wp:effectExtent l="0" t="0" r="7620" b="12700"/>
            <wp:docPr id="6" name="图片 6" descr="QQ截图2020050522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5052250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1955" cy="1119505"/>
            <wp:effectExtent l="0" t="0" r="4445" b="8255"/>
            <wp:docPr id="8" name="图片 8" descr="QQ截图2020050522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5052258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4175" cy="2973070"/>
            <wp:effectExtent l="0" t="0" r="12065" b="13970"/>
            <wp:docPr id="7" name="图片 7" descr="QQ截图2020050522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5052254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3380" cy="2865120"/>
            <wp:effectExtent l="0" t="0" r="12700" b="0"/>
            <wp:docPr id="9" name="图片 9" descr="QQ截图2020050523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5052300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32835" cy="3130550"/>
            <wp:effectExtent l="0" t="0" r="9525" b="8890"/>
            <wp:docPr id="10" name="图片 10" descr="QQ截图2020050523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005052301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ilvl w:val="0"/>
          <w:numId w:val="0"/>
        </w:numPr>
        <w:spacing w:before="120" w:after="120"/>
        <w:ind w:firstLine="482" w:firstLineChars="200"/>
        <w:rPr>
          <w:rFonts w:hint="default" w:ascii="Times New Roman" w:hAnsi="Times New Roman" w:eastAsia="楷体"/>
          <w:b/>
          <w:bCs/>
          <w:color w:val="FF0000"/>
          <w:lang w:val="en-US" w:eastAsia="zh-CN"/>
        </w:rPr>
      </w:pPr>
      <w:permStart w:id="13" w:edGrp="everyone"/>
      <w:r>
        <w:rPr>
          <w:rFonts w:hint="eastAsia" w:ascii="Times New Roman" w:hAnsi="Times New Roman" w:eastAsia="楷体"/>
          <w:b/>
          <w:bCs/>
          <w:color w:val="FF0000"/>
          <w:lang w:val="en-US" w:eastAsia="zh-CN"/>
        </w:rPr>
        <w:t>经过此次实验，对TCP，与udp传输方式有了更加一步的了解，也初步掌握socket编程与相关知识学会了如何利用SocketAPI来实现基于TCP的可靠文件传输程序以及基于UDP的不可靠文件传输程序，对TCP和UDP之间的区别及联系有了更详细的认识。</w:t>
      </w:r>
      <w:permEnd w:id="13"/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B228A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54A5C1B"/>
    <w:rsid w:val="094B5DE9"/>
    <w:rsid w:val="09E13AFE"/>
    <w:rsid w:val="09F935EE"/>
    <w:rsid w:val="10013A1F"/>
    <w:rsid w:val="14086A12"/>
    <w:rsid w:val="162D3249"/>
    <w:rsid w:val="171930CE"/>
    <w:rsid w:val="1ACA1181"/>
    <w:rsid w:val="1CE2120C"/>
    <w:rsid w:val="1D3C2322"/>
    <w:rsid w:val="1F726AA3"/>
    <w:rsid w:val="29CB228A"/>
    <w:rsid w:val="2D31691A"/>
    <w:rsid w:val="3F7613AE"/>
    <w:rsid w:val="40300B24"/>
    <w:rsid w:val="48A142A0"/>
    <w:rsid w:val="4AE1698C"/>
    <w:rsid w:val="4B802C34"/>
    <w:rsid w:val="4FA666D1"/>
    <w:rsid w:val="53EC2B1B"/>
    <w:rsid w:val="57A93578"/>
    <w:rsid w:val="57B30DC3"/>
    <w:rsid w:val="5E930BC9"/>
    <w:rsid w:val="61070A78"/>
    <w:rsid w:val="63752570"/>
    <w:rsid w:val="6B072A3E"/>
    <w:rsid w:val="6DBB2628"/>
    <w:rsid w:val="6E4542FE"/>
    <w:rsid w:val="6F3321E9"/>
    <w:rsid w:val="77167A66"/>
    <w:rsid w:val="7A096217"/>
    <w:rsid w:val="7BF55C0B"/>
    <w:rsid w:val="7D5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0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2020-05-03T13:12:00Z</dcterms:created>
  <dc:creator>WPS_1532533261</dc:creator>
  <cp:lastModifiedBy>半世微凉</cp:lastModifiedBy>
  <dcterms:modified xsi:type="dcterms:W3CDTF">2020-05-05T15:10:59Z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